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5E5991" w14:paraId="0F7AFAC6" w14:textId="77777777">
        <w:tc>
          <w:tcPr>
            <w:tcW w:w="965" w:type="dxa"/>
            <w:shd w:val="clear" w:color="auto" w:fill="3A3A3A" w:themeFill="text2"/>
          </w:tcPr>
          <w:p w14:paraId="1C7F6814" w14:textId="77777777" w:rsidR="005E5991" w:rsidRDefault="005E5991">
            <w:pPr>
              <w:spacing w:before="260"/>
            </w:pPr>
          </w:p>
        </w:tc>
        <w:tc>
          <w:tcPr>
            <w:tcW w:w="518" w:type="dxa"/>
          </w:tcPr>
          <w:p w14:paraId="5EC88F32" w14:textId="77777777" w:rsidR="005E5991" w:rsidRDefault="005E5991">
            <w:pPr>
              <w:spacing w:before="260"/>
            </w:pPr>
          </w:p>
        </w:tc>
        <w:tc>
          <w:tcPr>
            <w:tcW w:w="8581" w:type="dxa"/>
          </w:tcPr>
          <w:p w14:paraId="4F2A5964" w14:textId="77777777" w:rsidR="00192009" w:rsidRPr="00192009" w:rsidRDefault="00192009" w:rsidP="00192009">
            <w:pPr>
              <w:pStyle w:val="Title"/>
              <w:rPr>
                <w:sz w:val="56"/>
              </w:rPr>
            </w:pPr>
            <w:r w:rsidRPr="00192009">
              <w:rPr>
                <w:sz w:val="56"/>
              </w:rPr>
              <w:t>Automated Code Grading</w:t>
            </w:r>
          </w:p>
          <w:p w14:paraId="26B41E35" w14:textId="77777777" w:rsidR="005E5991" w:rsidRPr="00192009" w:rsidRDefault="00192009">
            <w:pPr>
              <w:pStyle w:val="Title"/>
              <w:rPr>
                <w:rFonts w:hint="eastAsia"/>
                <w:sz w:val="56"/>
                <w:lang w:eastAsia="zh-CN"/>
              </w:rPr>
            </w:pPr>
            <w:r w:rsidRPr="00192009">
              <w:rPr>
                <w:sz w:val="56"/>
              </w:rPr>
              <w:t>Project report</w:t>
            </w:r>
          </w:p>
          <w:p w14:paraId="66F798AA" w14:textId="77777777" w:rsidR="00AF00F3" w:rsidRDefault="00AF00F3" w:rsidP="006304FB">
            <w:pPr>
              <w:pStyle w:val="Subtitle"/>
              <w:rPr>
                <w:sz w:val="32"/>
                <w:lang w:eastAsia="zh-CN"/>
              </w:rPr>
            </w:pPr>
          </w:p>
          <w:p w14:paraId="43A8A18D" w14:textId="77777777" w:rsidR="00AF00F3" w:rsidRDefault="00AF00F3" w:rsidP="006304FB">
            <w:pPr>
              <w:pStyle w:val="Subtitle"/>
              <w:rPr>
                <w:rFonts w:hint="eastAsia"/>
                <w:sz w:val="32"/>
                <w:lang w:eastAsia="zh-CN"/>
              </w:rPr>
            </w:pPr>
          </w:p>
          <w:p w14:paraId="374A785D" w14:textId="77777777" w:rsidR="00AF00F3" w:rsidRDefault="00AF00F3" w:rsidP="006304FB">
            <w:pPr>
              <w:pStyle w:val="Subtitle"/>
              <w:rPr>
                <w:rFonts w:hint="eastAsia"/>
                <w:sz w:val="32"/>
                <w:lang w:eastAsia="zh-CN"/>
              </w:rPr>
            </w:pPr>
          </w:p>
          <w:p w14:paraId="3EF84EF8" w14:textId="77777777" w:rsidR="00AF00F3" w:rsidRDefault="00AF00F3" w:rsidP="006304FB">
            <w:pPr>
              <w:pStyle w:val="Subtitle"/>
              <w:rPr>
                <w:rFonts w:hint="eastAsia"/>
                <w:sz w:val="32"/>
                <w:lang w:eastAsia="zh-CN"/>
              </w:rPr>
            </w:pPr>
          </w:p>
          <w:p w14:paraId="56FA48FF" w14:textId="77777777" w:rsidR="00AF00F3" w:rsidRDefault="00AF00F3" w:rsidP="006304FB">
            <w:pPr>
              <w:pStyle w:val="Subtitle"/>
              <w:rPr>
                <w:rFonts w:hint="eastAsia"/>
                <w:sz w:val="32"/>
                <w:lang w:eastAsia="zh-CN"/>
              </w:rPr>
            </w:pPr>
          </w:p>
          <w:p w14:paraId="5ACF54B9" w14:textId="77777777" w:rsidR="00AF00F3" w:rsidRDefault="00AF00F3" w:rsidP="006304FB">
            <w:pPr>
              <w:pStyle w:val="Subtitle"/>
              <w:rPr>
                <w:rFonts w:hint="eastAsia"/>
                <w:sz w:val="32"/>
                <w:lang w:eastAsia="zh-CN"/>
              </w:rPr>
            </w:pPr>
          </w:p>
          <w:p w14:paraId="5EF2213C" w14:textId="77777777" w:rsidR="00AF00F3" w:rsidRDefault="00AF00F3" w:rsidP="006304FB">
            <w:pPr>
              <w:pStyle w:val="Subtitle"/>
              <w:rPr>
                <w:rFonts w:hint="eastAsia"/>
                <w:sz w:val="32"/>
                <w:lang w:eastAsia="zh-CN"/>
              </w:rPr>
            </w:pPr>
          </w:p>
          <w:p w14:paraId="09F1E772" w14:textId="77777777" w:rsidR="00AF00F3" w:rsidRDefault="00AF00F3" w:rsidP="006304FB">
            <w:pPr>
              <w:pStyle w:val="Subtitle"/>
              <w:rPr>
                <w:rFonts w:hint="eastAsia"/>
                <w:sz w:val="32"/>
                <w:lang w:eastAsia="zh-CN"/>
              </w:rPr>
            </w:pPr>
          </w:p>
          <w:p w14:paraId="2048C26E" w14:textId="77777777" w:rsidR="00AF00F3" w:rsidRDefault="00AF00F3" w:rsidP="006304FB">
            <w:pPr>
              <w:pStyle w:val="Subtitle"/>
              <w:rPr>
                <w:rFonts w:hint="eastAsia"/>
                <w:sz w:val="32"/>
                <w:lang w:eastAsia="zh-CN"/>
              </w:rPr>
            </w:pPr>
          </w:p>
          <w:p w14:paraId="2257AA6A" w14:textId="77777777" w:rsidR="00AF00F3" w:rsidRDefault="00AF00F3" w:rsidP="006304FB">
            <w:pPr>
              <w:pStyle w:val="Subtitle"/>
              <w:rPr>
                <w:rFonts w:hint="eastAsia"/>
                <w:sz w:val="32"/>
                <w:lang w:eastAsia="zh-CN"/>
              </w:rPr>
            </w:pPr>
          </w:p>
          <w:p w14:paraId="18315DAE" w14:textId="77777777" w:rsidR="00AF00F3" w:rsidRDefault="00AF00F3" w:rsidP="006304FB">
            <w:pPr>
              <w:pStyle w:val="Subtitle"/>
              <w:rPr>
                <w:rFonts w:hint="eastAsia"/>
                <w:sz w:val="32"/>
                <w:lang w:eastAsia="zh-CN"/>
              </w:rPr>
            </w:pPr>
          </w:p>
          <w:p w14:paraId="38E3A664" w14:textId="77777777" w:rsidR="00AF00F3" w:rsidRDefault="00AF00F3" w:rsidP="006304FB">
            <w:pPr>
              <w:pStyle w:val="Subtitle"/>
              <w:rPr>
                <w:sz w:val="32"/>
                <w:lang w:eastAsia="zh-CN"/>
              </w:rPr>
            </w:pPr>
          </w:p>
          <w:p w14:paraId="10731D6D" w14:textId="77777777" w:rsidR="00AF00F3" w:rsidRDefault="00AF00F3" w:rsidP="006304FB">
            <w:pPr>
              <w:pStyle w:val="Subtitle"/>
              <w:rPr>
                <w:rFonts w:hint="eastAsia"/>
                <w:sz w:val="32"/>
                <w:lang w:eastAsia="zh-CN"/>
              </w:rPr>
            </w:pPr>
          </w:p>
          <w:p w14:paraId="2B3CA2EF" w14:textId="77777777" w:rsidR="00AF00F3" w:rsidRDefault="00AF00F3" w:rsidP="006304FB">
            <w:pPr>
              <w:pStyle w:val="Subtitle"/>
              <w:rPr>
                <w:rFonts w:hint="eastAsia"/>
                <w:sz w:val="32"/>
                <w:lang w:eastAsia="zh-CN"/>
              </w:rPr>
            </w:pPr>
          </w:p>
          <w:p w14:paraId="5043777A" w14:textId="77777777" w:rsidR="00AF00F3" w:rsidRDefault="00AF00F3" w:rsidP="006304FB">
            <w:pPr>
              <w:pStyle w:val="Subtitle"/>
              <w:rPr>
                <w:rFonts w:hint="eastAsia"/>
                <w:sz w:val="32"/>
                <w:lang w:eastAsia="zh-CN"/>
              </w:rPr>
            </w:pPr>
          </w:p>
          <w:p w14:paraId="474B5631" w14:textId="77777777" w:rsidR="00AF00F3" w:rsidRDefault="00AF00F3" w:rsidP="006304FB">
            <w:pPr>
              <w:pStyle w:val="Subtitle"/>
              <w:rPr>
                <w:rFonts w:hint="eastAsia"/>
                <w:sz w:val="32"/>
                <w:lang w:eastAsia="zh-CN"/>
              </w:rPr>
            </w:pPr>
          </w:p>
          <w:p w14:paraId="30366B98" w14:textId="77777777" w:rsidR="00AF00F3" w:rsidRDefault="00AF00F3" w:rsidP="006304FB">
            <w:pPr>
              <w:pStyle w:val="Subtitle"/>
              <w:rPr>
                <w:rFonts w:hint="eastAsia"/>
                <w:sz w:val="32"/>
                <w:lang w:eastAsia="zh-CN"/>
              </w:rPr>
            </w:pPr>
          </w:p>
          <w:p w14:paraId="32CA7F3C" w14:textId="77777777" w:rsidR="00AF00F3" w:rsidRDefault="00AF00F3" w:rsidP="006304FB">
            <w:pPr>
              <w:pStyle w:val="Subtitle"/>
              <w:rPr>
                <w:rFonts w:hint="eastAsia"/>
                <w:sz w:val="32"/>
                <w:lang w:eastAsia="zh-CN"/>
              </w:rPr>
            </w:pPr>
          </w:p>
          <w:p w14:paraId="1D7FF28C" w14:textId="77777777" w:rsidR="00AF00F3" w:rsidRDefault="00AF00F3" w:rsidP="006304FB">
            <w:pPr>
              <w:pStyle w:val="Subtitle"/>
              <w:rPr>
                <w:rFonts w:hint="eastAsia"/>
                <w:sz w:val="32"/>
                <w:lang w:eastAsia="zh-CN"/>
              </w:rPr>
            </w:pPr>
          </w:p>
          <w:p w14:paraId="50889EDA" w14:textId="77777777" w:rsidR="00AF00F3" w:rsidRDefault="00AF00F3" w:rsidP="006304FB">
            <w:pPr>
              <w:pStyle w:val="Subtitle"/>
              <w:rPr>
                <w:rFonts w:hint="eastAsia"/>
                <w:sz w:val="32"/>
                <w:lang w:eastAsia="zh-CN"/>
              </w:rPr>
            </w:pPr>
          </w:p>
          <w:p w14:paraId="244301AA" w14:textId="77777777" w:rsidR="00AF00F3" w:rsidRDefault="00AF00F3" w:rsidP="006304FB">
            <w:pPr>
              <w:pStyle w:val="Subtitle"/>
              <w:rPr>
                <w:sz w:val="32"/>
                <w:lang w:eastAsia="zh-CN"/>
              </w:rPr>
            </w:pPr>
            <w:r>
              <w:rPr>
                <w:sz w:val="32"/>
                <w:lang w:eastAsia="zh-CN"/>
              </w:rPr>
              <w:t>Zhen Li</w:t>
            </w:r>
          </w:p>
          <w:p w14:paraId="39A3A2E3" w14:textId="77777777" w:rsidR="00AF00F3" w:rsidRDefault="00AF00F3" w:rsidP="006304FB">
            <w:pPr>
              <w:pStyle w:val="Subtitle"/>
              <w:rPr>
                <w:sz w:val="32"/>
                <w:lang w:eastAsia="zh-CN"/>
              </w:rPr>
            </w:pPr>
            <w:r>
              <w:rPr>
                <w:sz w:val="32"/>
                <w:lang w:eastAsia="zh-CN"/>
              </w:rPr>
              <w:t>Yue Gan</w:t>
            </w:r>
          </w:p>
          <w:p w14:paraId="55ACA6EB" w14:textId="77777777" w:rsidR="00AF00F3" w:rsidRDefault="00AF00F3" w:rsidP="006304FB">
            <w:pPr>
              <w:pStyle w:val="Subtitle"/>
              <w:rPr>
                <w:sz w:val="32"/>
                <w:lang w:eastAsia="zh-CN"/>
              </w:rPr>
            </w:pPr>
            <w:r>
              <w:rPr>
                <w:sz w:val="32"/>
                <w:lang w:eastAsia="zh-CN"/>
              </w:rPr>
              <w:t>Jun Gao</w:t>
            </w:r>
          </w:p>
          <w:p w14:paraId="5B8C7803" w14:textId="77777777" w:rsidR="00AF00F3" w:rsidRDefault="00AF00F3" w:rsidP="006304FB">
            <w:pPr>
              <w:pStyle w:val="Subtitle"/>
              <w:rPr>
                <w:sz w:val="32"/>
                <w:lang w:eastAsia="zh-CN"/>
              </w:rPr>
            </w:pPr>
            <w:r>
              <w:rPr>
                <w:sz w:val="32"/>
                <w:lang w:eastAsia="zh-CN"/>
              </w:rPr>
              <w:t>Haifeng Jin</w:t>
            </w:r>
          </w:p>
          <w:p w14:paraId="36E4E17C" w14:textId="77777777" w:rsidR="00AF00F3" w:rsidRDefault="00AF00F3" w:rsidP="006304FB">
            <w:pPr>
              <w:pStyle w:val="Subtitle"/>
              <w:rPr>
                <w:sz w:val="32"/>
                <w:lang w:eastAsia="zh-CN"/>
              </w:rPr>
            </w:pPr>
            <w:r>
              <w:rPr>
                <w:sz w:val="32"/>
                <w:lang w:eastAsia="zh-CN"/>
              </w:rPr>
              <w:t>Linqian Li</w:t>
            </w:r>
          </w:p>
          <w:p w14:paraId="05AB1616" w14:textId="77777777" w:rsidR="005E5991" w:rsidRDefault="00AF00F3" w:rsidP="006304FB">
            <w:pPr>
              <w:pStyle w:val="Subtitle"/>
            </w:pPr>
            <w:r w:rsidRPr="00AF00F3">
              <w:rPr>
                <w:sz w:val="32"/>
                <w:lang w:eastAsia="zh-CN"/>
              </w:rPr>
              <w:t>Zhenhao Qian</w:t>
            </w:r>
          </w:p>
        </w:tc>
      </w:tr>
    </w:tbl>
    <w:p w14:paraId="7BF33AEB" w14:textId="77777777" w:rsidR="00AF00F3" w:rsidRDefault="00AF00F3">
      <w:pPr>
        <w:pStyle w:val="Date"/>
        <w:rPr>
          <w:lang w:eastAsia="zh-CN"/>
        </w:rPr>
      </w:pPr>
      <w:r>
        <w:rPr>
          <w:lang w:eastAsia="zh-CN"/>
        </w:rPr>
        <w:t>Dec 5, 2015</w:t>
      </w:r>
    </w:p>
    <w:p w14:paraId="3D284407" w14:textId="77777777" w:rsidR="00AF00F3" w:rsidRDefault="00AF00F3" w:rsidP="00AF00F3">
      <w:pPr>
        <w:pStyle w:val="Heading1"/>
        <w:rPr>
          <w:sz w:val="32"/>
          <w:lang w:eastAsia="zh-CN"/>
        </w:rPr>
      </w:pPr>
      <w:r>
        <w:rPr>
          <w:lang w:eastAsia="zh-CN"/>
        </w:rPr>
        <w:br w:type="page"/>
      </w:r>
    </w:p>
    <w:p w14:paraId="4CC6A7B8" w14:textId="77777777" w:rsidR="005E5991" w:rsidRDefault="005E5991">
      <w:pPr>
        <w:pStyle w:val="Date"/>
      </w:pPr>
    </w:p>
    <w:p w14:paraId="7C1D1C40" w14:textId="77777777" w:rsidR="005E5991" w:rsidRDefault="00AF00F3">
      <w:pPr>
        <w:pStyle w:val="Heading1"/>
        <w:rPr>
          <w:rFonts w:hint="eastAsia"/>
        </w:rPr>
      </w:pPr>
      <w:r>
        <w:rPr>
          <w:lang w:eastAsia="zh-CN"/>
        </w:rPr>
        <w:t>Summary</w:t>
      </w:r>
    </w:p>
    <w:p w14:paraId="03D1BE5C" w14:textId="30128994" w:rsidR="005E5991" w:rsidRDefault="00235474" w:rsidP="00665B42">
      <w:pPr>
        <w:rPr>
          <w:lang w:eastAsia="zh-CN"/>
        </w:rPr>
      </w:pPr>
      <w:r>
        <w:rPr>
          <w:lang w:eastAsia="zh-CN"/>
        </w:rPr>
        <w:t>O</w:t>
      </w:r>
      <w:r w:rsidR="003A157E">
        <w:rPr>
          <w:rFonts w:hint="eastAsia"/>
          <w:lang w:eastAsia="zh-CN"/>
        </w:rPr>
        <w:t>ur customer is Bryan High School.</w:t>
      </w:r>
      <w:r w:rsidR="00665B42" w:rsidRPr="00665B42">
        <w:t xml:space="preserve"> </w:t>
      </w:r>
      <w:r w:rsidR="003A157E">
        <w:rPr>
          <w:lang w:eastAsia="zh-CN"/>
        </w:rPr>
        <w:t>The teacher</w:t>
      </w:r>
      <w:r w:rsidR="00665B42" w:rsidRPr="00665B42">
        <w:t xml:space="preserve"> </w:t>
      </w:r>
      <w:r w:rsidR="003A157E">
        <w:rPr>
          <w:lang w:eastAsia="zh-CN"/>
        </w:rPr>
        <w:t>needs</w:t>
      </w:r>
      <w:r w:rsidR="003A157E">
        <w:t xml:space="preserve"> a</w:t>
      </w:r>
      <w:r w:rsidR="003A157E">
        <w:rPr>
          <w:lang w:eastAsia="zh-CN"/>
        </w:rPr>
        <w:t xml:space="preserve">n application </w:t>
      </w:r>
      <w:r w:rsidR="00665B42" w:rsidRPr="00665B42">
        <w:t xml:space="preserve">that can </w:t>
      </w:r>
      <w:r w:rsidR="003A157E">
        <w:t>grade</w:t>
      </w:r>
      <w:r w:rsidR="00665B42" w:rsidRPr="00665B42">
        <w:t xml:space="preserve"> their programming homework automatically. </w:t>
      </w:r>
      <w:r w:rsidR="00B25C6D">
        <w:rPr>
          <w:lang w:eastAsia="zh-CN"/>
        </w:rPr>
        <w:t>Besides, the application also provide</w:t>
      </w:r>
      <w:r w:rsidR="00CD1A82">
        <w:rPr>
          <w:lang w:eastAsia="zh-CN"/>
        </w:rPr>
        <w:t>s interfaces for teachers and students.</w:t>
      </w:r>
      <w:r w:rsidR="00665B42" w:rsidRPr="00665B42">
        <w:t xml:space="preserve"> Firstly, for the teacher</w:t>
      </w:r>
      <w:r w:rsidR="00CD1A82">
        <w:rPr>
          <w:lang w:eastAsia="zh-CN"/>
        </w:rPr>
        <w:t>s</w:t>
      </w:r>
      <w:r w:rsidR="00665B42" w:rsidRPr="00665B42">
        <w:t xml:space="preserve"> and students, they will have their own user information for login so as to collect their data information. For the teacher, we design functions for him to assign new homework including its information, upload expected answers for grading and check the homework information of each student. For students, we design functions for them to check new homework information, upload their codes and compare with the right answers uploaded by the teacher; also they will get the grade</w:t>
      </w:r>
      <w:r w:rsidR="00CD1A82">
        <w:rPr>
          <w:lang w:eastAsia="zh-CN"/>
        </w:rPr>
        <w:t>s</w:t>
      </w:r>
      <w:r w:rsidR="00665B42" w:rsidRPr="00665B42">
        <w:t xml:space="preserve"> automatically after each comparison and they can edit their codes until they satisfy the grade.</w:t>
      </w:r>
    </w:p>
    <w:p w14:paraId="1D2F23EC" w14:textId="73B45E73" w:rsidR="001D0D9B" w:rsidRDefault="00E92CC9" w:rsidP="001D0D9B">
      <w:pPr>
        <w:pStyle w:val="Heading1"/>
        <w:rPr>
          <w:lang w:eastAsia="zh-CN"/>
        </w:rPr>
      </w:pPr>
      <w:r>
        <w:rPr>
          <w:lang w:eastAsia="zh-CN"/>
        </w:rPr>
        <w:t>I</w:t>
      </w:r>
      <w:r>
        <w:rPr>
          <w:rFonts w:hint="eastAsia"/>
          <w:lang w:eastAsia="zh-CN"/>
        </w:rPr>
        <w:t>n</w:t>
      </w:r>
      <w:r>
        <w:rPr>
          <w:lang w:eastAsia="zh-CN"/>
        </w:rPr>
        <w:t>troduction</w:t>
      </w:r>
    </w:p>
    <w:p w14:paraId="69984BCC" w14:textId="77777777" w:rsidR="00E92CC9" w:rsidRDefault="00E92CC9" w:rsidP="00E92CC9"/>
    <w:p w14:paraId="08283E58" w14:textId="0AEC7849" w:rsidR="008410C5" w:rsidRDefault="008410C5" w:rsidP="008410C5">
      <w:pPr>
        <w:pStyle w:val="Heading1"/>
        <w:rPr>
          <w:lang w:eastAsia="zh-CN"/>
        </w:rPr>
      </w:pPr>
      <w:r>
        <w:t>Stakeholders</w:t>
      </w:r>
    </w:p>
    <w:p w14:paraId="323E4AE9" w14:textId="77777777" w:rsidR="003F2FB3" w:rsidRDefault="008410C5" w:rsidP="008410C5">
      <w:pPr>
        <w:rPr>
          <w:lang w:eastAsia="zh-CN"/>
        </w:rPr>
      </w:pPr>
      <w:r>
        <w:rPr>
          <w:rFonts w:hint="eastAsia"/>
          <w:lang w:eastAsia="zh-CN"/>
        </w:rPr>
        <w:t xml:space="preserve">Customers: </w:t>
      </w:r>
    </w:p>
    <w:p w14:paraId="3FE2579A" w14:textId="1ACC9B19" w:rsidR="008410C5" w:rsidRPr="008410C5" w:rsidRDefault="008410C5" w:rsidP="003F2FB3">
      <w:pPr>
        <w:ind w:leftChars="100" w:left="260"/>
        <w:rPr>
          <w:rFonts w:hint="eastAsia"/>
          <w:lang w:eastAsia="zh-CN"/>
        </w:rPr>
      </w:pPr>
      <w:r w:rsidRPr="008410C5">
        <w:rPr>
          <w:lang w:eastAsia="zh-CN"/>
        </w:rPr>
        <w:t>Jason Cordes</w:t>
      </w:r>
      <w:r>
        <w:rPr>
          <w:rFonts w:hint="eastAsia"/>
          <w:lang w:eastAsia="zh-CN"/>
        </w:rPr>
        <w:t xml:space="preserve">, </w:t>
      </w:r>
      <w:r w:rsidRPr="008410C5">
        <w:rPr>
          <w:lang w:eastAsia="zh-CN"/>
        </w:rPr>
        <w:t>Bryan High School</w:t>
      </w:r>
    </w:p>
    <w:p w14:paraId="1F50B027" w14:textId="77777777" w:rsidR="008410C5" w:rsidRDefault="008410C5" w:rsidP="008410C5">
      <w:pPr>
        <w:rPr>
          <w:lang w:eastAsia="zh-CN"/>
        </w:rPr>
      </w:pPr>
      <w:r>
        <w:rPr>
          <w:lang w:eastAsia="zh-CN"/>
        </w:rPr>
        <w:t xml:space="preserve">Developers: </w:t>
      </w:r>
    </w:p>
    <w:p w14:paraId="42760B21" w14:textId="369FFC07" w:rsidR="008410C5" w:rsidRDefault="008410C5" w:rsidP="008410C5">
      <w:pPr>
        <w:pStyle w:val="ListParagraph"/>
        <w:numPr>
          <w:ilvl w:val="0"/>
          <w:numId w:val="11"/>
        </w:numPr>
        <w:ind w:firstLineChars="0"/>
        <w:rPr>
          <w:rFonts w:hint="eastAsia"/>
          <w:lang w:eastAsia="zh-CN"/>
        </w:rPr>
      </w:pPr>
      <w:r>
        <w:rPr>
          <w:lang w:eastAsia="zh-CN"/>
        </w:rPr>
        <w:t xml:space="preserve">Yue Gan – Product </w:t>
      </w:r>
      <w:r>
        <w:rPr>
          <w:rFonts w:hint="eastAsia"/>
          <w:lang w:eastAsia="zh-CN"/>
        </w:rPr>
        <w:t>Owner</w:t>
      </w:r>
    </w:p>
    <w:p w14:paraId="329464E5" w14:textId="7205B472" w:rsidR="008410C5" w:rsidRDefault="008410C5" w:rsidP="008410C5">
      <w:pPr>
        <w:pStyle w:val="ListParagraph"/>
        <w:numPr>
          <w:ilvl w:val="0"/>
          <w:numId w:val="11"/>
        </w:numPr>
        <w:ind w:firstLineChars="0"/>
        <w:rPr>
          <w:rFonts w:hint="eastAsia"/>
          <w:lang w:eastAsia="zh-CN"/>
        </w:rPr>
      </w:pPr>
      <w:r>
        <w:rPr>
          <w:rFonts w:hint="eastAsia"/>
          <w:lang w:eastAsia="zh-CN"/>
        </w:rPr>
        <w:t xml:space="preserve">Zhen Li </w:t>
      </w:r>
      <w:r>
        <w:rPr>
          <w:lang w:eastAsia="zh-CN"/>
        </w:rPr>
        <w:t>–</w:t>
      </w:r>
      <w:r>
        <w:rPr>
          <w:rFonts w:hint="eastAsia"/>
          <w:lang w:eastAsia="zh-CN"/>
        </w:rPr>
        <w:t xml:space="preserve"> </w:t>
      </w:r>
      <w:r>
        <w:rPr>
          <w:lang w:eastAsia="zh-CN"/>
        </w:rPr>
        <w:t xml:space="preserve">Scrum </w:t>
      </w:r>
      <w:r>
        <w:rPr>
          <w:rFonts w:hint="eastAsia"/>
          <w:lang w:eastAsia="zh-CN"/>
        </w:rPr>
        <w:t>Master</w:t>
      </w:r>
    </w:p>
    <w:p w14:paraId="70F13EDE" w14:textId="718C16CD" w:rsidR="008410C5" w:rsidRDefault="008410C5" w:rsidP="008410C5">
      <w:pPr>
        <w:pStyle w:val="ListParagraph"/>
        <w:numPr>
          <w:ilvl w:val="0"/>
          <w:numId w:val="11"/>
        </w:numPr>
        <w:ind w:firstLineChars="0"/>
        <w:rPr>
          <w:rFonts w:hint="eastAsia"/>
          <w:lang w:eastAsia="zh-CN"/>
        </w:rPr>
      </w:pPr>
      <w:r>
        <w:rPr>
          <w:rFonts w:hint="eastAsia"/>
          <w:lang w:eastAsia="zh-CN"/>
        </w:rPr>
        <w:t>Haifeng Jin</w:t>
      </w:r>
    </w:p>
    <w:p w14:paraId="5FE86589" w14:textId="74577F62" w:rsidR="008410C5" w:rsidRDefault="008410C5" w:rsidP="008410C5">
      <w:pPr>
        <w:pStyle w:val="ListParagraph"/>
        <w:numPr>
          <w:ilvl w:val="0"/>
          <w:numId w:val="11"/>
        </w:numPr>
        <w:ind w:firstLineChars="0"/>
        <w:rPr>
          <w:rFonts w:hint="eastAsia"/>
          <w:lang w:eastAsia="zh-CN"/>
        </w:rPr>
      </w:pPr>
      <w:r>
        <w:rPr>
          <w:rFonts w:hint="eastAsia"/>
          <w:lang w:eastAsia="zh-CN"/>
        </w:rPr>
        <w:t>Zhenhao Qian</w:t>
      </w:r>
    </w:p>
    <w:p w14:paraId="2653B51A" w14:textId="406834A7" w:rsidR="008410C5" w:rsidRDefault="008410C5" w:rsidP="008410C5">
      <w:pPr>
        <w:pStyle w:val="ListParagraph"/>
        <w:numPr>
          <w:ilvl w:val="0"/>
          <w:numId w:val="11"/>
        </w:numPr>
        <w:ind w:firstLineChars="0"/>
        <w:rPr>
          <w:rFonts w:hint="eastAsia"/>
          <w:lang w:eastAsia="zh-CN"/>
        </w:rPr>
      </w:pPr>
      <w:r>
        <w:rPr>
          <w:rFonts w:hint="eastAsia"/>
          <w:lang w:eastAsia="zh-CN"/>
        </w:rPr>
        <w:t>Linqian Li</w:t>
      </w:r>
    </w:p>
    <w:p w14:paraId="5BBEC3BE" w14:textId="78B8C255" w:rsidR="008410C5" w:rsidRDefault="008410C5" w:rsidP="008410C5">
      <w:pPr>
        <w:pStyle w:val="ListParagraph"/>
        <w:numPr>
          <w:ilvl w:val="0"/>
          <w:numId w:val="11"/>
        </w:numPr>
        <w:ind w:firstLineChars="0"/>
        <w:rPr>
          <w:lang w:eastAsia="zh-CN"/>
        </w:rPr>
      </w:pPr>
      <w:r>
        <w:rPr>
          <w:rFonts w:hint="eastAsia"/>
          <w:lang w:eastAsia="zh-CN"/>
        </w:rPr>
        <w:lastRenderedPageBreak/>
        <w:t>Jun Gao</w:t>
      </w:r>
    </w:p>
    <w:p w14:paraId="77913FDA" w14:textId="2021F0DB" w:rsidR="00030625" w:rsidRDefault="003F2FB3" w:rsidP="00030625">
      <w:pPr>
        <w:rPr>
          <w:lang w:eastAsia="zh-CN"/>
        </w:rPr>
      </w:pPr>
      <w:r>
        <w:rPr>
          <w:lang w:eastAsia="zh-CN"/>
        </w:rPr>
        <w:t>End Users:</w:t>
      </w:r>
    </w:p>
    <w:p w14:paraId="3666C861" w14:textId="16643DD9" w:rsidR="003F2FB3" w:rsidRDefault="003F2FB3" w:rsidP="003F2FB3">
      <w:pPr>
        <w:ind w:leftChars="100" w:left="260"/>
        <w:rPr>
          <w:lang w:eastAsia="zh-CN"/>
        </w:rPr>
      </w:pPr>
      <w:r>
        <w:rPr>
          <w:lang w:eastAsia="zh-CN"/>
        </w:rPr>
        <w:t>Bryan High School Students</w:t>
      </w:r>
    </w:p>
    <w:p w14:paraId="5121BD33" w14:textId="1EA56C06" w:rsidR="003F2FB3" w:rsidRDefault="003F2FB3" w:rsidP="003F2FB3">
      <w:pPr>
        <w:pStyle w:val="Heading1"/>
        <w:rPr>
          <w:lang w:eastAsia="zh-CN"/>
        </w:rPr>
      </w:pPr>
      <w:r>
        <w:rPr>
          <w:lang w:eastAsia="zh-CN"/>
        </w:rPr>
        <w:t>User stories</w:t>
      </w:r>
    </w:p>
    <w:p w14:paraId="4B2DF2E1" w14:textId="77777777" w:rsidR="003F2FB3" w:rsidRPr="003F2FB3" w:rsidRDefault="003F2FB3" w:rsidP="003F2FB3">
      <w:pPr>
        <w:rPr>
          <w:rFonts w:hint="eastAsia"/>
        </w:rPr>
      </w:pPr>
      <w:bookmarkStart w:id="0" w:name="_GoBack"/>
      <w:bookmarkEnd w:id="0"/>
    </w:p>
    <w:sectPr w:rsidR="003F2FB3" w:rsidRPr="003F2FB3">
      <w:footerReference w:type="default" r:id="rId7"/>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70E5D" w14:textId="77777777" w:rsidR="00AB22C9" w:rsidRDefault="00AB22C9">
      <w:pPr>
        <w:spacing w:after="0" w:line="240" w:lineRule="auto"/>
      </w:pPr>
      <w:r>
        <w:separator/>
      </w:r>
    </w:p>
  </w:endnote>
  <w:endnote w:type="continuationSeparator" w:id="0">
    <w:p w14:paraId="59E556AB" w14:textId="77777777" w:rsidR="00AB22C9" w:rsidRDefault="00AB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60C86A35" w14:textId="77777777" w:rsidR="005E5991" w:rsidRDefault="00AB22C9">
        <w:pPr>
          <w:pStyle w:val="Footer"/>
        </w:pPr>
        <w:r>
          <w:fldChar w:fldCharType="begin"/>
        </w:r>
        <w:r>
          <w:instrText xml:space="preserve"> PAGE   \* MERGEFORMAT </w:instrText>
        </w:r>
        <w:r>
          <w:fldChar w:fldCharType="separate"/>
        </w:r>
        <w:r w:rsidR="003F2FB3">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2FC33" w14:textId="77777777" w:rsidR="00AB22C9" w:rsidRDefault="00AB22C9">
      <w:pPr>
        <w:spacing w:after="0" w:line="240" w:lineRule="auto"/>
      </w:pPr>
      <w:r>
        <w:separator/>
      </w:r>
    </w:p>
  </w:footnote>
  <w:footnote w:type="continuationSeparator" w:id="0">
    <w:p w14:paraId="0F6CE91F" w14:textId="77777777" w:rsidR="00AB22C9" w:rsidRDefault="00AB22C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2477144A"/>
    <w:multiLevelType w:val="hybridMultilevel"/>
    <w:tmpl w:val="0EE8329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09"/>
    <w:rsid w:val="00030625"/>
    <w:rsid w:val="00192009"/>
    <w:rsid w:val="001D0D9B"/>
    <w:rsid w:val="00235474"/>
    <w:rsid w:val="003A157E"/>
    <w:rsid w:val="003F2FB3"/>
    <w:rsid w:val="005E5991"/>
    <w:rsid w:val="006304FB"/>
    <w:rsid w:val="00665B42"/>
    <w:rsid w:val="007B2D48"/>
    <w:rsid w:val="008410C5"/>
    <w:rsid w:val="00AB22C9"/>
    <w:rsid w:val="00AF00F3"/>
    <w:rsid w:val="00B25C6D"/>
    <w:rsid w:val="00CD1A82"/>
    <w:rsid w:val="00D14924"/>
    <w:rsid w:val="00E9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E7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8410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34588">
      <w:bodyDiv w:val="1"/>
      <w:marLeft w:val="0"/>
      <w:marRight w:val="0"/>
      <w:marTop w:val="0"/>
      <w:marBottom w:val="0"/>
      <w:divBdr>
        <w:top w:val="none" w:sz="0" w:space="0" w:color="auto"/>
        <w:left w:val="none" w:sz="0" w:space="0" w:color="auto"/>
        <w:bottom w:val="none" w:sz="0" w:space="0" w:color="auto"/>
        <w:right w:val="none" w:sz="0" w:space="0" w:color="auto"/>
      </w:divBdr>
    </w:div>
    <w:div w:id="618413311">
      <w:bodyDiv w:val="1"/>
      <w:marLeft w:val="0"/>
      <w:marRight w:val="0"/>
      <w:marTop w:val="0"/>
      <w:marBottom w:val="0"/>
      <w:divBdr>
        <w:top w:val="none" w:sz="0" w:space="0" w:color="auto"/>
        <w:left w:val="none" w:sz="0" w:space="0" w:color="auto"/>
        <w:bottom w:val="none" w:sz="0" w:space="0" w:color="auto"/>
        <w:right w:val="none" w:sz="0" w:space="0" w:color="auto"/>
      </w:divBdr>
    </w:div>
    <w:div w:id="715862055">
      <w:bodyDiv w:val="1"/>
      <w:marLeft w:val="0"/>
      <w:marRight w:val="0"/>
      <w:marTop w:val="0"/>
      <w:marBottom w:val="0"/>
      <w:divBdr>
        <w:top w:val="none" w:sz="0" w:space="0" w:color="auto"/>
        <w:left w:val="none" w:sz="0" w:space="0" w:color="auto"/>
        <w:bottom w:val="none" w:sz="0" w:space="0" w:color="auto"/>
        <w:right w:val="none" w:sz="0" w:space="0" w:color="auto"/>
      </w:divBdr>
    </w:div>
    <w:div w:id="1280988597">
      <w:bodyDiv w:val="1"/>
      <w:marLeft w:val="0"/>
      <w:marRight w:val="0"/>
      <w:marTop w:val="0"/>
      <w:marBottom w:val="0"/>
      <w:divBdr>
        <w:top w:val="none" w:sz="0" w:space="0" w:color="auto"/>
        <w:left w:val="none" w:sz="0" w:space="0" w:color="auto"/>
        <w:bottom w:val="none" w:sz="0" w:space="0" w:color="auto"/>
        <w:right w:val="none" w:sz="0" w:space="0" w:color="auto"/>
      </w:divBdr>
    </w:div>
    <w:div w:id="20991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rygaojun/Library/Containers/com.microsoft.Word/Data/Library/Caches/TM10002077/Cata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CC"/>
    <w:rsid w:val="003A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3C81F5462B44790E36C2550EF5F8C">
    <w:name w:val="53B3C81F5462B44790E36C2550EF5F8C"/>
    <w:pPr>
      <w:widowControl w:val="0"/>
      <w:jc w:val="both"/>
    </w:pPr>
  </w:style>
  <w:style w:type="paragraph" w:customStyle="1" w:styleId="7DFB5064F9B2D64D98091AD013019F95">
    <w:name w:val="7DFB5064F9B2D64D98091AD013019F95"/>
    <w:pPr>
      <w:widowControl w:val="0"/>
      <w:jc w:val="both"/>
    </w:pPr>
  </w:style>
  <w:style w:type="paragraph" w:customStyle="1" w:styleId="C724E3805FA61D40950A8467EA179CDC">
    <w:name w:val="C724E3805FA61D40950A8467EA179CDC"/>
    <w:pPr>
      <w:widowControl w:val="0"/>
      <w:jc w:val="both"/>
    </w:pPr>
  </w:style>
  <w:style w:type="paragraph" w:customStyle="1" w:styleId="FE967125DF95734DBBD5A0E9D0A2C37D">
    <w:name w:val="FE967125DF95734DBBD5A0E9D0A2C37D"/>
    <w:pPr>
      <w:widowControl w:val="0"/>
      <w:jc w:val="both"/>
    </w:pPr>
  </w:style>
  <w:style w:type="paragraph" w:customStyle="1" w:styleId="0EDBF76C20F716429AC629DCCE35CE77">
    <w:name w:val="0EDBF76C20F716429AC629DCCE35CE77"/>
    <w:pPr>
      <w:widowControl w:val="0"/>
      <w:jc w:val="both"/>
    </w:pPr>
  </w:style>
  <w:style w:type="paragraph" w:customStyle="1" w:styleId="B1B82D2CFC9E7241B7544DBC108A90F8">
    <w:name w:val="B1B82D2CFC9E7241B7544DBC108A90F8"/>
    <w:pPr>
      <w:widowControl w:val="0"/>
      <w:jc w:val="both"/>
    </w:pPr>
  </w:style>
  <w:style w:type="paragraph" w:customStyle="1" w:styleId="9696D2D05C587949AC2A8ABC3C0DFB3B">
    <w:name w:val="9696D2D05C587949AC2A8ABC3C0DFB3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54</TotalTime>
  <Pages>3</Pages>
  <Words>174</Words>
  <Characters>998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Gao</dc:creator>
  <cp:keywords/>
  <dc:description/>
  <cp:lastModifiedBy>Gary Gao</cp:lastModifiedBy>
  <cp:revision>7</cp:revision>
  <dcterms:created xsi:type="dcterms:W3CDTF">2015-12-05T21:03:00Z</dcterms:created>
  <dcterms:modified xsi:type="dcterms:W3CDTF">2015-12-05T23:09:00Z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